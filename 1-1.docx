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DD" w:rsidRDefault="00370D4A">
      <w:r>
        <w:t xml:space="preserve">Randi </w:t>
      </w:r>
      <w:proofErr w:type="spellStart"/>
      <w:r>
        <w:t>Sharketti</w:t>
      </w:r>
      <w:proofErr w:type="spellEnd"/>
      <w:r>
        <w:t xml:space="preserve"> </w:t>
      </w:r>
      <w:r w:rsidR="00F25679">
        <w:t>(Project Manager)</w:t>
      </w:r>
    </w:p>
    <w:p w:rsidR="00C709F1" w:rsidRDefault="00370D4A" w:rsidP="00262ADD">
      <w:pPr>
        <w:pStyle w:val="ListParagraph"/>
        <w:numPr>
          <w:ilvl w:val="0"/>
          <w:numId w:val="2"/>
        </w:numPr>
      </w:pPr>
      <w:r>
        <w:t>rls42@students.pti.edu</w:t>
      </w:r>
    </w:p>
    <w:p w:rsidR="00262ADD" w:rsidRDefault="00437A10" w:rsidP="00262ADD">
      <w:pPr>
        <w:pStyle w:val="ListParagraph"/>
        <w:numPr>
          <w:ilvl w:val="0"/>
          <w:numId w:val="2"/>
        </w:numPr>
      </w:pPr>
      <w:r w:rsidRPr="009A0159">
        <w:t xml:space="preserve">My name is Randi </w:t>
      </w:r>
      <w:proofErr w:type="spellStart"/>
      <w:r w:rsidRPr="009A0159">
        <w:t>Sharketti</w:t>
      </w:r>
      <w:proofErr w:type="spellEnd"/>
      <w:r w:rsidRPr="009A0159">
        <w:t>. I graduated from Pittsburgh Technical Institute in the Multimedia Web Development program</w:t>
      </w:r>
      <w:r w:rsidR="00E200CC" w:rsidRPr="009A0159">
        <w:t xml:space="preserve"> and </w:t>
      </w:r>
      <w:r w:rsidR="000930CC" w:rsidRPr="009A0159">
        <w:t>received</w:t>
      </w:r>
      <w:r w:rsidR="00E200CC" w:rsidRPr="009A0159">
        <w:t xml:space="preserve"> my Associate of Science degree</w:t>
      </w:r>
      <w:r w:rsidRPr="009A0159">
        <w:t>.</w:t>
      </w:r>
      <w:r w:rsidR="00633ABB" w:rsidRPr="009A0159">
        <w:t xml:space="preserve"> Developing and designing webpages is something I </w:t>
      </w:r>
      <w:r w:rsidR="00ED3412" w:rsidRPr="009A0159">
        <w:t>enjoy doing.</w:t>
      </w:r>
      <w:r w:rsidR="00451868" w:rsidRPr="009A0159">
        <w:t xml:space="preserve"> Using the skills I have learned </w:t>
      </w:r>
      <w:r w:rsidR="007D0F14">
        <w:t xml:space="preserve">like </w:t>
      </w:r>
      <w:r w:rsidR="00451868" w:rsidRPr="009A0159">
        <w:t xml:space="preserve">HTML, CSS, </w:t>
      </w:r>
      <w:r w:rsidR="002B2C58" w:rsidRPr="009A0159">
        <w:t>JavaScript</w:t>
      </w:r>
      <w:r w:rsidR="00451868" w:rsidRPr="009A0159">
        <w:t>, and PHP are just a few of the aspects I have excelled in.</w:t>
      </w:r>
      <w:r w:rsidR="00986F64" w:rsidRPr="009A0159">
        <w:t xml:space="preserve"> For a little over five years I have been able to put my skills to work and create the pages that the clients are looking for.</w:t>
      </w:r>
      <w:r w:rsidR="00B33C5D" w:rsidRPr="009A0159">
        <w:t xml:space="preserve"> </w:t>
      </w:r>
      <w:r w:rsidR="00986F64" w:rsidRPr="009A0159">
        <w:t xml:space="preserve"> </w:t>
      </w:r>
      <w:r w:rsidR="00B33C5D" w:rsidRPr="009A0159">
        <w:t xml:space="preserve">One of my favorite parts of creating a page is making the design and being able to </w:t>
      </w:r>
      <w:r w:rsidR="00D15565" w:rsidRPr="009A0159">
        <w:t xml:space="preserve">bring it to life </w:t>
      </w:r>
      <w:r w:rsidR="00B33C5D" w:rsidRPr="009A0159">
        <w:t xml:space="preserve">for everyone to enjoy. </w:t>
      </w:r>
    </w:p>
    <w:p w:rsidR="00ED6B11" w:rsidRPr="009A0159" w:rsidRDefault="00ED6B11" w:rsidP="00ED6B11">
      <w:pPr>
        <w:pStyle w:val="ListParagraph"/>
      </w:pPr>
      <w:bookmarkStart w:id="0" w:name="_GoBack"/>
      <w:bookmarkEnd w:id="0"/>
    </w:p>
    <w:p w:rsidR="00370D4A" w:rsidRDefault="00262ADD">
      <w:r>
        <w:t xml:space="preserve">James Frye </w:t>
      </w:r>
      <w:r w:rsidR="00F25679">
        <w:t>(Designer)</w:t>
      </w:r>
    </w:p>
    <w:p w:rsidR="00262ADD" w:rsidRDefault="00197E93" w:rsidP="00262ADD">
      <w:pPr>
        <w:pStyle w:val="ListParagraph"/>
        <w:numPr>
          <w:ilvl w:val="0"/>
          <w:numId w:val="2"/>
        </w:numPr>
      </w:pPr>
      <w:r>
        <w:t>jef12@students.pti.edu</w:t>
      </w:r>
    </w:p>
    <w:p w:rsidR="00401B79" w:rsidRDefault="00401B79" w:rsidP="00401B79">
      <w:pPr>
        <w:pStyle w:val="ListParagraph"/>
        <w:numPr>
          <w:ilvl w:val="0"/>
          <w:numId w:val="2"/>
        </w:numPr>
      </w:pPr>
      <w:r>
        <w:t>My specialty is HTML and CSS, I am a web developer with a lot of experience under my belt. I graduated from PTI and obtained an associate’s degree in science. I’m a hard worker, whenever a client tells me what they want I give them exactly that. If I think I have anything better to add I ask the client how they would feel about it first. I thrive to find colors that work really well together for a design. I love making webpages visually appealing, and the creativity behind the color schemes. My favorite part about designing the webpages are the positive feedback from clients.</w:t>
      </w:r>
    </w:p>
    <w:p w:rsidR="00262ADD" w:rsidRDefault="00262ADD" w:rsidP="00BE1CA4">
      <w:pPr>
        <w:pStyle w:val="ListParagraph"/>
      </w:pPr>
    </w:p>
    <w:p w:rsidR="00262ADD" w:rsidRDefault="00370D4A">
      <w:r>
        <w:t xml:space="preserve">John </w:t>
      </w:r>
      <w:proofErr w:type="spellStart"/>
      <w:r>
        <w:t>Smicklo</w:t>
      </w:r>
      <w:proofErr w:type="spellEnd"/>
      <w:r w:rsidR="00F25679">
        <w:t xml:space="preserve"> (Coder)</w:t>
      </w:r>
    </w:p>
    <w:p w:rsidR="00262ADD" w:rsidRDefault="00370D4A" w:rsidP="00922FFD">
      <w:pPr>
        <w:pStyle w:val="ListParagraph"/>
        <w:numPr>
          <w:ilvl w:val="0"/>
          <w:numId w:val="2"/>
        </w:numPr>
      </w:pPr>
      <w:r>
        <w:t>jes36@students.pti.edu</w:t>
      </w:r>
    </w:p>
    <w:p w:rsidR="00922FFD" w:rsidRDefault="00922FFD" w:rsidP="00922FFD">
      <w:pPr>
        <w:pStyle w:val="ListParagraph"/>
        <w:numPr>
          <w:ilvl w:val="0"/>
          <w:numId w:val="2"/>
        </w:numPr>
      </w:pPr>
      <w:r w:rsidRPr="00922FFD">
        <w:t>My name is John and I’m a 21-year-old web developer currently living in Pittsburgh, Pennsylvania. I will graduate from Pittsburgh Technical Institute in July of 2015 with an Associate of Science degree in Multimedia Technologies, specifically concerning Web and Interactive design and development. While I do enjoy graphic and web design in general, my primary focus is back-end web development. My strengths lie within PHP and MySQL development and while I can generally be found knee-deep in PHP code, I also have strong skills in mark-up and scripting languages such as HTML (5), CSS (3) and JavaScript. I’m a preferred Mac/Apple user, and you won’t find me far away from a device with an Internet connection, most of the time.  Eventually, I’d like to move on to Denver, Colorado or possibly New York City, but time will tell.</w:t>
      </w:r>
    </w:p>
    <w:p w:rsidR="008167A3" w:rsidRPr="00922FFD" w:rsidRDefault="008167A3" w:rsidP="008167A3">
      <w:pPr>
        <w:pStyle w:val="ListParagraph"/>
      </w:pPr>
    </w:p>
    <w:p w:rsidR="00922FFD" w:rsidRDefault="00922FFD" w:rsidP="00922FFD">
      <w:pPr>
        <w:ind w:left="360"/>
      </w:pPr>
    </w:p>
    <w:p w:rsidR="008167A3" w:rsidRDefault="008167A3" w:rsidP="008167A3">
      <w:pPr>
        <w:rPr>
          <w:b/>
          <w:sz w:val="56"/>
        </w:rPr>
      </w:pPr>
      <w:proofErr w:type="spellStart"/>
      <w:r w:rsidRPr="00BE1CA4">
        <w:rPr>
          <w:b/>
          <w:sz w:val="56"/>
        </w:rPr>
        <w:t>Webd</w:t>
      </w:r>
      <w:proofErr w:type="spellEnd"/>
      <w:r w:rsidRPr="00BE1CA4">
        <w:rPr>
          <w:b/>
          <w:sz w:val="56"/>
        </w:rPr>
        <w:t xml:space="preserve"> Up </w:t>
      </w:r>
    </w:p>
    <w:p w:rsidR="008167A3" w:rsidRPr="00BE1CA4" w:rsidRDefault="008167A3" w:rsidP="008167A3">
      <w:pPr>
        <w:rPr>
          <w:b/>
          <w:sz w:val="36"/>
        </w:rPr>
      </w:pPr>
      <w:r>
        <w:rPr>
          <w:b/>
          <w:sz w:val="36"/>
        </w:rPr>
        <w:t>www.webd-up.com</w:t>
      </w:r>
    </w:p>
    <w:p w:rsidR="00922FFD" w:rsidRDefault="00922FFD" w:rsidP="00922FFD"/>
    <w:p w:rsidR="006F4582" w:rsidRDefault="006F4582" w:rsidP="00922FFD"/>
    <w:p w:rsidR="00F420D3" w:rsidRDefault="00905866" w:rsidP="00F420D3">
      <w:r>
        <w:br w:type="page"/>
      </w:r>
    </w:p>
    <w:p w:rsidR="00F420D3" w:rsidRDefault="00F420D3" w:rsidP="00F420D3">
      <w:r>
        <w:lastRenderedPageBreak/>
        <w:t>List of requirements:</w:t>
      </w:r>
    </w:p>
    <w:p w:rsidR="00922FFD" w:rsidRDefault="00F420D3" w:rsidP="00F420D3">
      <w:pPr>
        <w:pStyle w:val="ListParagraph"/>
        <w:numPr>
          <w:ilvl w:val="0"/>
          <w:numId w:val="4"/>
        </w:numPr>
      </w:pPr>
      <w:r>
        <w:t>Welcome paragraph</w:t>
      </w:r>
    </w:p>
    <w:p w:rsidR="00546C87" w:rsidRDefault="00546C87" w:rsidP="00F420D3">
      <w:pPr>
        <w:pStyle w:val="ListParagraph"/>
        <w:numPr>
          <w:ilvl w:val="0"/>
          <w:numId w:val="4"/>
        </w:numPr>
      </w:pPr>
      <w:r>
        <w:t>Welcome page image</w:t>
      </w:r>
    </w:p>
    <w:p w:rsidR="00F420D3" w:rsidRDefault="00546C87" w:rsidP="00F420D3">
      <w:pPr>
        <w:pStyle w:val="ListParagraph"/>
        <w:numPr>
          <w:ilvl w:val="0"/>
          <w:numId w:val="4"/>
        </w:numPr>
      </w:pPr>
      <w:r>
        <w:t>Portfolio pictures</w:t>
      </w:r>
    </w:p>
    <w:p w:rsidR="00546C87" w:rsidRDefault="00546C87" w:rsidP="00F420D3">
      <w:pPr>
        <w:pStyle w:val="ListParagraph"/>
        <w:numPr>
          <w:ilvl w:val="0"/>
          <w:numId w:val="4"/>
        </w:numPr>
      </w:pPr>
      <w:r>
        <w:t xml:space="preserve">Portfolio </w:t>
      </w:r>
      <w:r w:rsidR="0006468C">
        <w:t>descriptions</w:t>
      </w:r>
    </w:p>
    <w:p w:rsidR="00546C87" w:rsidRDefault="00546C87" w:rsidP="00F420D3">
      <w:pPr>
        <w:pStyle w:val="ListParagraph"/>
        <w:numPr>
          <w:ilvl w:val="0"/>
          <w:numId w:val="4"/>
        </w:numPr>
      </w:pPr>
      <w:r>
        <w:t>Bios for About page</w:t>
      </w:r>
    </w:p>
    <w:p w:rsidR="0006468C" w:rsidRDefault="0006468C" w:rsidP="00F420D3">
      <w:pPr>
        <w:pStyle w:val="ListParagraph"/>
        <w:numPr>
          <w:ilvl w:val="0"/>
          <w:numId w:val="4"/>
        </w:numPr>
      </w:pPr>
      <w:r>
        <w:t xml:space="preserve">Picture for bio page. </w:t>
      </w:r>
    </w:p>
    <w:p w:rsidR="00546C87" w:rsidRDefault="00546C87" w:rsidP="00F420D3">
      <w:pPr>
        <w:pStyle w:val="ListParagraph"/>
        <w:numPr>
          <w:ilvl w:val="0"/>
          <w:numId w:val="4"/>
        </w:numPr>
      </w:pPr>
      <w:r>
        <w:t>Contact info on about page</w:t>
      </w:r>
    </w:p>
    <w:p w:rsidR="00546C87" w:rsidRDefault="00546C87" w:rsidP="00F420D3">
      <w:pPr>
        <w:pStyle w:val="ListParagraph"/>
        <w:numPr>
          <w:ilvl w:val="0"/>
          <w:numId w:val="4"/>
        </w:numPr>
      </w:pPr>
      <w:r>
        <w:t xml:space="preserve">List of Procedures that we follow for the client. </w:t>
      </w:r>
    </w:p>
    <w:p w:rsidR="008167A3" w:rsidRPr="00BE1CA4" w:rsidRDefault="008167A3">
      <w:pPr>
        <w:rPr>
          <w:b/>
          <w:sz w:val="36"/>
        </w:rPr>
      </w:pPr>
    </w:p>
    <w:sectPr w:rsidR="008167A3" w:rsidRPr="00BE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972"/>
    <w:multiLevelType w:val="hybridMultilevel"/>
    <w:tmpl w:val="5852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24622"/>
    <w:multiLevelType w:val="hybridMultilevel"/>
    <w:tmpl w:val="AD38C0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C17EEB"/>
    <w:multiLevelType w:val="multilevel"/>
    <w:tmpl w:val="AE2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B0CE9"/>
    <w:multiLevelType w:val="hybridMultilevel"/>
    <w:tmpl w:val="0B52C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3F35EB"/>
    <w:multiLevelType w:val="hybridMultilevel"/>
    <w:tmpl w:val="3196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4A"/>
    <w:rsid w:val="0006468C"/>
    <w:rsid w:val="000930CC"/>
    <w:rsid w:val="00197E93"/>
    <w:rsid w:val="00262ADD"/>
    <w:rsid w:val="002B2C58"/>
    <w:rsid w:val="00370D4A"/>
    <w:rsid w:val="003A07FE"/>
    <w:rsid w:val="00401B79"/>
    <w:rsid w:val="00437A10"/>
    <w:rsid w:val="00451868"/>
    <w:rsid w:val="004C275B"/>
    <w:rsid w:val="00546C87"/>
    <w:rsid w:val="005A410E"/>
    <w:rsid w:val="00603EA9"/>
    <w:rsid w:val="00633ABB"/>
    <w:rsid w:val="006F4582"/>
    <w:rsid w:val="007D0F14"/>
    <w:rsid w:val="008167A3"/>
    <w:rsid w:val="00871E65"/>
    <w:rsid w:val="00905866"/>
    <w:rsid w:val="00922FFD"/>
    <w:rsid w:val="00986F64"/>
    <w:rsid w:val="009A0159"/>
    <w:rsid w:val="009D627B"/>
    <w:rsid w:val="00A1558B"/>
    <w:rsid w:val="00B33C5D"/>
    <w:rsid w:val="00BE1CA4"/>
    <w:rsid w:val="00C709F1"/>
    <w:rsid w:val="00D15565"/>
    <w:rsid w:val="00E200CC"/>
    <w:rsid w:val="00ED3412"/>
    <w:rsid w:val="00ED6B11"/>
    <w:rsid w:val="00F25679"/>
    <w:rsid w:val="00F4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5ED0-2D77-4A1F-8E1D-A8EE156D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442">
      <w:bodyDiv w:val="1"/>
      <w:marLeft w:val="0"/>
      <w:marRight w:val="0"/>
      <w:marTop w:val="0"/>
      <w:marBottom w:val="0"/>
      <w:divBdr>
        <w:top w:val="single" w:sz="18" w:space="0" w:color="EFEDE3"/>
        <w:left w:val="none" w:sz="0" w:space="0" w:color="auto"/>
        <w:bottom w:val="none" w:sz="0" w:space="0" w:color="auto"/>
        <w:right w:val="none" w:sz="0" w:space="0" w:color="auto"/>
      </w:divBdr>
      <w:divsChild>
        <w:div w:id="2147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500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6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s42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130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SHARKETTI, RANDI L</cp:lastModifiedBy>
  <cp:revision>30</cp:revision>
  <dcterms:created xsi:type="dcterms:W3CDTF">2014-10-15T13:15:00Z</dcterms:created>
  <dcterms:modified xsi:type="dcterms:W3CDTF">2014-10-23T17:39:00Z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